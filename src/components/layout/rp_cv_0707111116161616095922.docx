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vertAnchor="page" w:horzAnchor="page" w:tblpXSpec="center" w:tblpY="1139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032"/>
      </w:tblGrid>
      <w:tr w:rsidR="006C27A5" w:rsidTr="00586EA9">
        <w:trPr>
          <w:trHeight w:hRule="exact" w:val="576"/>
        </w:trPr>
        <w:tc>
          <w:tcPr>
            <w:tcW w:w="5688" w:type="dxa"/>
          </w:tcPr>
          <w:p w:rsidR="006C27A5" w:rsidRDefault="00CB110E" w:rsidP="00242258">
            <w:r>
              <w:rPr>
                <w:noProof/>
                <w:lang w:bidi="bn-BD"/>
              </w:rPr>
              <w:pict>
                <v:rect id="Rectangle 482" o:spid="_x0000_s1033" style="position:absolute;margin-left:57pt;margin-top:91.65pt;width:325.9pt;height:275.75pt;z-index:-2516090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" o:allowincell="f" fillcolor="#d7e3bc" stroked="f">
                  <v:fill color2="white [3212]" rotate="t" focusposition="1" focussize="" focus="100%" type="gradientRadial">
                    <o:fill v:ext="view" type="gradientCenter"/>
                  </v:fill>
                  <w10:wrap anchorx="page" anchory="page"/>
                  <w10:anchorlock/>
                </v:rect>
              </w:pict>
            </w:r>
            <w:r>
              <w:rPr>
                <w:noProof/>
                <w:lang w:bidi="bn-BD"/>
              </w:rPr>
              <w:pict>
                <v:rect id="Rectangle 466" o:spid="_x0000_s1028" style="position:absolute;margin-left:382.3pt;margin-top:56.05pt;width:162pt;height:35.85pt;z-index:25168896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" o:allowincell="f" fillcolor="#c3d69b" stroked="f">
                  <v:textbox>
                    <w:txbxContent>
                      <w:p w:rsidR="006C27A5" w:rsidRDefault="006C27A5">
                        <w:pPr>
                          <w:pStyle w:val="NewsletterVolume"/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4032" w:type="dxa"/>
            <w:vMerge w:val="restart"/>
          </w:tcPr>
          <w:p w:rsidR="006C27A5" w:rsidRDefault="00CB110E">
            <w:pPr>
              <w:pStyle w:val="NewsletterVolume"/>
            </w:pPr>
            <w:r>
              <w:rPr>
                <w:noProof/>
                <w:lang w:bidi="bn-BD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4" o:spid="_x0000_s1029" type="#_x0000_t202" style="position:absolute;left:0;text-align:left;margin-left:-.3pt;margin-top:309.5pt;width:204.75pt;height:28.5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" fillcolor="#9bbb59 [3206]" strokecolor="#f2f2f2 [3041]" strokeweight="3pt">
                  <v:shadow on="t" color="#4e6128 [1606]" opacity=".5" offset="1pt"/>
                  <v:textbox>
                    <w:txbxContent>
                      <w:p w:rsidR="00586EA9" w:rsidRPr="00586EA9" w:rsidRDefault="00586EA9" w:rsidP="00586EA9">
                        <w:pPr>
                          <w:pStyle w:val="SidebarTitle"/>
                          <w:spacing w:before="0"/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4"/>
                          </w:rPr>
                        </w:pPr>
                        <w:r w:rsidRPr="00586EA9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4"/>
                          </w:rPr>
                          <w:t xml:space="preserve">Career </w:t>
                        </w:r>
                        <w:r w:rsidR="00C72402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4"/>
                          </w:rPr>
                          <w:t>a</w:t>
                        </w:r>
                        <w:r w:rsidRPr="00586EA9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4"/>
                          </w:rPr>
                          <w:t xml:space="preserve">t </w:t>
                        </w:r>
                        <w:r w:rsidR="00C72402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4"/>
                          </w:rPr>
                          <w:t>ag</w:t>
                        </w:r>
                        <w:r w:rsidRPr="00586EA9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28"/>
                            <w:szCs w:val="24"/>
                          </w:rPr>
                          <w:t>lance</w:t>
                        </w:r>
                      </w:p>
                      <w:p w:rsidR="00586EA9" w:rsidRDefault="00586EA9" w:rsidP="00586EA9">
                        <w:pPr>
                          <w:pStyle w:val="ListParagraph"/>
                        </w:pPr>
                      </w:p>
                    </w:txbxContent>
                  </v:textbox>
                </v:shape>
              </w:pict>
            </w:r>
          </w:p>
        </w:tc>
      </w:tr>
      <w:tr w:rsidR="006C27A5" w:rsidTr="00586EA9">
        <w:trPr>
          <w:trHeight w:val="5584"/>
        </w:trPr>
        <w:tc>
          <w:tcPr>
            <w:tcW w:w="5688" w:type="dxa"/>
          </w:tcPr>
          <w:p w:rsidR="006C27A5" w:rsidRDefault="00711052" w:rsidP="00C72402">
            <w:pPr>
              <w:pStyle w:val="NewsletterTitle"/>
              <w:framePr w:hSpace="0" w:wrap="auto" w:vAnchor="margin" w:hAnchor="text" w:yAlign="inline"/>
            </w:pPr>
            <w:r>
              <w:rPr>
                <w:lang w:bidi="bn-IN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3760470</wp:posOffset>
                  </wp:positionH>
                  <wp:positionV relativeFrom="paragraph">
                    <wp:posOffset>54610</wp:posOffset>
                  </wp:positionV>
                  <wp:extent cx="2371725" cy="3486150"/>
                  <wp:effectExtent l="19050" t="0" r="9525" b="0"/>
                  <wp:wrapNone/>
                  <wp:docPr id="8" name="Picture 6" descr="C:\Users\bcdas\Desktop\13256491_10206208269633486_81708089814803295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cdas\Desktop\13256491_10206208269633486_817080898148032952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sdt>
              <w:sdtPr>
                <w:id w:val="2448607"/>
                <w:placeholder>
                  <w:docPart w:val="C2C74C83645D495AAC650D38AC0166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C72402">
                  <w:t>BIRENDRA CHANDRA DAS</w:t>
                </w:r>
              </w:sdtContent>
            </w:sdt>
          </w:p>
        </w:tc>
        <w:tc>
          <w:tcPr>
            <w:tcW w:w="4032" w:type="dxa"/>
            <w:vMerge/>
          </w:tcPr>
          <w:p w:rsidR="006C27A5" w:rsidRDefault="006C27A5"/>
        </w:tc>
      </w:tr>
      <w:tr w:rsidR="006C27A5" w:rsidTr="00C72402">
        <w:trPr>
          <w:trHeight w:hRule="exact" w:val="2478"/>
        </w:trPr>
        <w:tc>
          <w:tcPr>
            <w:tcW w:w="5688" w:type="dxa"/>
          </w:tcPr>
          <w:p w:rsidR="00C36546" w:rsidRDefault="00CB110E" w:rsidP="00C36546">
            <w:pPr>
              <w:pStyle w:val="Heading4"/>
              <w:ind w:left="0"/>
              <w:outlineLvl w:val="3"/>
            </w:pPr>
            <w:r>
              <w:rPr>
                <w:noProof/>
                <w:lang w:bidi="bn-BD"/>
              </w:rPr>
              <w:pict>
                <v:shape id="Text Box 463" o:spid="_x0000_s1030" type="#_x0000_t202" style="position:absolute;margin-left:357.75pt;margin-top:367.2pt;width:192.75pt;height:367.05pt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" o:allowincell="f" fillcolor="#f2f2f2 [3052]" stroked="f" strokecolor="#bfbfbf [2412]">
                  <v:textbox inset="14.4pt,7.2pt,14.4pt,7.2pt">
                    <w:txbxContent>
                      <w:p w:rsidR="00586EA9" w:rsidRDefault="00586EA9" w:rsidP="00C36546">
                        <w:pPr>
                          <w:rPr>
                            <w:sz w:val="22"/>
                          </w:rPr>
                        </w:pPr>
                      </w:p>
                      <w:p w:rsidR="00586EA9" w:rsidRDefault="00586EA9" w:rsidP="00586EA9">
                        <w:pPr>
                          <w:pStyle w:val="Contents"/>
                          <w:tabs>
                            <w:tab w:val="left" w:pos="810"/>
                          </w:tabs>
                          <w:spacing w:after="0"/>
                          <w:ind w:left="540"/>
                          <w:rPr>
                            <w:sz w:val="22"/>
                          </w:rPr>
                        </w:pPr>
                      </w:p>
                      <w:p w:rsidR="006C27A5" w:rsidRPr="00C36546" w:rsidRDefault="00C72402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Deputy</w:t>
                        </w:r>
                        <w:r w:rsidR="005C4E39" w:rsidRPr="00C36546">
                          <w:rPr>
                            <w:sz w:val="22"/>
                          </w:rPr>
                          <w:t xml:space="preserve"> Director</w:t>
                        </w:r>
                        <w:r w:rsidR="007B6533">
                          <w:rPr>
                            <w:sz w:val="22"/>
                          </w:rPr>
                          <w:t xml:space="preserve"> of</w:t>
                        </w:r>
                        <w:r w:rsidR="00F118E8" w:rsidRPr="00C36546">
                          <w:rPr>
                            <w:sz w:val="22"/>
                          </w:rPr>
                          <w:t>Bangladesh</w:t>
                        </w:r>
                        <w:r w:rsidR="005C4E39" w:rsidRPr="00C36546">
                          <w:rPr>
                            <w:sz w:val="22"/>
                          </w:rPr>
                          <w:t xml:space="preserve"> Bank, </w:t>
                        </w:r>
                        <w:r>
                          <w:rPr>
                            <w:sz w:val="22"/>
                          </w:rPr>
                          <w:t>Head Office, Dhaka</w:t>
                        </w:r>
                        <w:r w:rsidR="005C4E39" w:rsidRPr="00C36546">
                          <w:rPr>
                            <w:sz w:val="22"/>
                          </w:rPr>
                          <w:t>.</w:t>
                        </w:r>
                      </w:p>
                      <w:p w:rsidR="005C4E39" w:rsidRPr="00C36546" w:rsidRDefault="007B6533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Ex-</w:t>
                        </w:r>
                        <w:r w:rsidR="005C4E39" w:rsidRPr="00C36546">
                          <w:rPr>
                            <w:sz w:val="22"/>
                          </w:rPr>
                          <w:t xml:space="preserve">Officer of </w:t>
                        </w:r>
                        <w:r w:rsidR="00C72402">
                          <w:rPr>
                            <w:sz w:val="22"/>
                          </w:rPr>
                          <w:t>Agrani</w:t>
                        </w:r>
                        <w:r w:rsidR="005C4E39" w:rsidRPr="00C36546">
                          <w:rPr>
                            <w:sz w:val="22"/>
                          </w:rPr>
                          <w:t xml:space="preserve"> Bank Limited.</w:t>
                        </w:r>
                      </w:p>
                      <w:p w:rsidR="005C4E39" w:rsidRPr="00C36546" w:rsidRDefault="007B6533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Ex-</w:t>
                        </w:r>
                        <w:r w:rsidR="00C72402">
                          <w:rPr>
                            <w:sz w:val="22"/>
                          </w:rPr>
                          <w:t>Office</w:t>
                        </w:r>
                        <w:r w:rsidR="005C4E39" w:rsidRPr="00C36546">
                          <w:rPr>
                            <w:sz w:val="22"/>
                          </w:rPr>
                          <w:t xml:space="preserve">r of a </w:t>
                        </w:r>
                        <w:r w:rsidR="00C72402">
                          <w:rPr>
                            <w:sz w:val="22"/>
                          </w:rPr>
                          <w:t>First Security Islami Bank Limited</w:t>
                        </w:r>
                        <w:r w:rsidR="005C4E39" w:rsidRPr="00C36546">
                          <w:rPr>
                            <w:sz w:val="22"/>
                          </w:rPr>
                          <w:t xml:space="preserve">. </w:t>
                        </w:r>
                      </w:p>
                      <w:p w:rsidR="005C4E39" w:rsidRPr="00C36546" w:rsidRDefault="005C4E39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 w:rsidRPr="00C36546">
                          <w:rPr>
                            <w:sz w:val="22"/>
                          </w:rPr>
                          <w:t>Ex</w:t>
                        </w:r>
                        <w:r w:rsidR="007B6533">
                          <w:rPr>
                            <w:sz w:val="22"/>
                          </w:rPr>
                          <w:t>-</w:t>
                        </w:r>
                        <w:r w:rsidR="00C72402">
                          <w:rPr>
                            <w:sz w:val="22"/>
                          </w:rPr>
                          <w:t>Jr. Officer</w:t>
                        </w:r>
                        <w:r w:rsidRPr="00C36546">
                          <w:rPr>
                            <w:sz w:val="22"/>
                          </w:rPr>
                          <w:t xml:space="preserve"> of </w:t>
                        </w:r>
                        <w:r w:rsidR="00C72402">
                          <w:rPr>
                            <w:sz w:val="22"/>
                          </w:rPr>
                          <w:t>Pubali Bank Limied</w:t>
                        </w:r>
                        <w:r w:rsidRPr="00C36546">
                          <w:rPr>
                            <w:sz w:val="22"/>
                          </w:rPr>
                          <w:t>.</w:t>
                        </w:r>
                      </w:p>
                      <w:p w:rsidR="005C4E39" w:rsidRPr="00C36546" w:rsidRDefault="005C4E39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 w:rsidRPr="00C36546">
                          <w:rPr>
                            <w:sz w:val="22"/>
                          </w:rPr>
                          <w:t>E</w:t>
                        </w:r>
                        <w:r w:rsidR="007B6533">
                          <w:rPr>
                            <w:sz w:val="22"/>
                          </w:rPr>
                          <w:t>x-</w:t>
                        </w:r>
                        <w:r w:rsidR="00C72402">
                          <w:rPr>
                            <w:sz w:val="22"/>
                          </w:rPr>
                          <w:t>UPM</w:t>
                        </w:r>
                        <w:r w:rsidRPr="00C36546">
                          <w:rPr>
                            <w:sz w:val="22"/>
                          </w:rPr>
                          <w:t xml:space="preserve"> of </w:t>
                        </w:r>
                        <w:r w:rsidR="00C72402">
                          <w:rPr>
                            <w:sz w:val="22"/>
                          </w:rPr>
                          <w:t>Department of Post,</w:t>
                        </w:r>
                        <w:r w:rsidRPr="00C36546">
                          <w:rPr>
                            <w:sz w:val="22"/>
                          </w:rPr>
                          <w:t xml:space="preserve"> Bangladesh.</w:t>
                        </w:r>
                      </w:p>
                      <w:p w:rsidR="005C4E39" w:rsidRPr="00C36546" w:rsidRDefault="005C4E39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 w:rsidRPr="00C36546">
                          <w:rPr>
                            <w:sz w:val="22"/>
                          </w:rPr>
                          <w:t xml:space="preserve">Former </w:t>
                        </w:r>
                        <w:r w:rsidR="007B6533">
                          <w:rPr>
                            <w:sz w:val="22"/>
                          </w:rPr>
                          <w:t>English Teacher</w:t>
                        </w:r>
                        <w:r w:rsidRPr="00C36546">
                          <w:rPr>
                            <w:sz w:val="22"/>
                          </w:rPr>
                          <w:t xml:space="preserve"> of </w:t>
                        </w:r>
                        <w:r w:rsidR="007B6533">
                          <w:rPr>
                            <w:sz w:val="22"/>
                          </w:rPr>
                          <w:t>HazratShahjalal Pre-Cadet Academy, Sylhet</w:t>
                        </w:r>
                        <w:r w:rsidRPr="00C36546">
                          <w:rPr>
                            <w:sz w:val="22"/>
                          </w:rPr>
                          <w:t>.</w:t>
                        </w:r>
                      </w:p>
                      <w:p w:rsidR="005C4E39" w:rsidRPr="00C36546" w:rsidRDefault="005C4E39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2"/>
                          </w:rPr>
                        </w:pPr>
                        <w:r w:rsidRPr="00C36546">
                          <w:rPr>
                            <w:sz w:val="22"/>
                          </w:rPr>
                          <w:t>Fo</w:t>
                        </w:r>
                        <w:r w:rsidR="007B6533">
                          <w:rPr>
                            <w:sz w:val="22"/>
                          </w:rPr>
                          <w:t>rmer English Teacher</w:t>
                        </w:r>
                        <w:r w:rsidRPr="00C36546">
                          <w:rPr>
                            <w:sz w:val="22"/>
                          </w:rPr>
                          <w:t xml:space="preserve"> of </w:t>
                        </w:r>
                        <w:r w:rsidR="007B6533">
                          <w:rPr>
                            <w:sz w:val="22"/>
                          </w:rPr>
                          <w:t>HaziYasinUllah Public High School, Lalabazar, Sylhet</w:t>
                        </w:r>
                        <w:r w:rsidRPr="00C36546">
                          <w:rPr>
                            <w:sz w:val="22"/>
                          </w:rPr>
                          <w:t>.</w:t>
                        </w:r>
                      </w:p>
                      <w:p w:rsidR="005C4E39" w:rsidRPr="00C36546" w:rsidRDefault="00C36546" w:rsidP="00C72402">
                        <w:pPr>
                          <w:pStyle w:val="Contents"/>
                          <w:numPr>
                            <w:ilvl w:val="0"/>
                            <w:numId w:val="5"/>
                          </w:numPr>
                          <w:tabs>
                            <w:tab w:val="clear" w:pos="2304"/>
                          </w:tabs>
                          <w:spacing w:after="0"/>
                          <w:ind w:left="180" w:right="-225"/>
                          <w:rPr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  <w:r w:rsidRPr="00C36546">
                          <w:rPr>
                            <w:sz w:val="22"/>
                          </w:rPr>
                          <w:t xml:space="preserve">Nine Years’ Experience in Teaching. 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4C4214">
              <w:t>DEPUTY</w:t>
            </w:r>
            <w:r w:rsidR="00C36546">
              <w:t xml:space="preserve"> DIRECTOR, </w:t>
            </w:r>
            <w:r w:rsidR="00C36546">
              <w:br/>
              <w:t xml:space="preserve">BANGLADESH BANK. </w:t>
            </w:r>
          </w:p>
          <w:p w:rsidR="00C72402" w:rsidRPr="00C72402" w:rsidRDefault="00C36546" w:rsidP="00C36546">
            <w:pPr>
              <w:pStyle w:val="Heading4"/>
              <w:ind w:left="0"/>
              <w:outlineLvl w:val="3"/>
              <w:rPr>
                <w:sz w:val="28"/>
                <w:szCs w:val="28"/>
              </w:rPr>
            </w:pPr>
            <w:r w:rsidRPr="00C72402">
              <w:rPr>
                <w:sz w:val="28"/>
                <w:szCs w:val="28"/>
              </w:rPr>
              <w:t xml:space="preserve">DEPARTMENT </w:t>
            </w:r>
            <w:r w:rsidR="004C4214" w:rsidRPr="00C72402">
              <w:rPr>
                <w:sz w:val="28"/>
                <w:szCs w:val="28"/>
              </w:rPr>
              <w:t xml:space="preserve">OF </w:t>
            </w:r>
            <w:r w:rsidRPr="00C72402">
              <w:rPr>
                <w:sz w:val="28"/>
                <w:szCs w:val="28"/>
              </w:rPr>
              <w:t>BANKING INS</w:t>
            </w:r>
            <w:r w:rsidR="00C72402" w:rsidRPr="00C72402">
              <w:rPr>
                <w:sz w:val="28"/>
                <w:szCs w:val="28"/>
              </w:rPr>
              <w:t>P</w:t>
            </w:r>
            <w:r w:rsidRPr="00C72402">
              <w:rPr>
                <w:sz w:val="28"/>
                <w:szCs w:val="28"/>
              </w:rPr>
              <w:t>ECTION</w:t>
            </w:r>
            <w:r w:rsidR="00C72402" w:rsidRPr="00C72402">
              <w:rPr>
                <w:sz w:val="28"/>
                <w:szCs w:val="28"/>
              </w:rPr>
              <w:t>-2</w:t>
            </w:r>
          </w:p>
          <w:p w:rsidR="00C72402" w:rsidRDefault="00C72402" w:rsidP="00C36546">
            <w:pPr>
              <w:pStyle w:val="Heading4"/>
              <w:ind w:left="0"/>
              <w:outlineLvl w:val="3"/>
            </w:pPr>
            <w:r>
              <w:t>HEAD OFFICE</w:t>
            </w:r>
          </w:p>
          <w:p w:rsidR="00C72402" w:rsidRDefault="00C72402" w:rsidP="00C36546">
            <w:pPr>
              <w:pStyle w:val="Heading4"/>
              <w:ind w:left="0"/>
              <w:outlineLvl w:val="3"/>
            </w:pPr>
            <w:r>
              <w:t>SENA KALLYAN BHABAN</w:t>
            </w:r>
          </w:p>
          <w:p w:rsidR="00C36546" w:rsidRDefault="00C72402" w:rsidP="00C36546">
            <w:pPr>
              <w:pStyle w:val="Heading4"/>
              <w:ind w:left="0"/>
              <w:outlineLvl w:val="3"/>
            </w:pPr>
            <w:r>
              <w:t>MOTIJHEEL, DHAKA</w:t>
            </w:r>
            <w:r w:rsidR="00C36546">
              <w:t>.</w:t>
            </w:r>
          </w:p>
          <w:p w:rsidR="00C36546" w:rsidRDefault="00C36546" w:rsidP="00C36546">
            <w:pPr>
              <w:pStyle w:val="Heading4"/>
              <w:ind w:left="0"/>
              <w:outlineLvl w:val="3"/>
            </w:pPr>
          </w:p>
          <w:p w:rsidR="006C27A5" w:rsidRDefault="00711052" w:rsidP="00C36546">
            <w:pPr>
              <w:pStyle w:val="Heading4"/>
              <w:ind w:left="0"/>
              <w:outlineLvl w:val="3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3124200" cy="4029075"/>
                  <wp:effectExtent l="19050" t="0" r="0" b="0"/>
                  <wp:docPr id="3" name="Picture 3" descr="C:\Users\bcdas\Desktop\10463935_10202093705251948_763591361516154068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cdas\Desktop\10463935_10202093705251948_763591361516154068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bidi="bn-IN"/>
              </w:rPr>
              <w:drawing>
                <wp:inline distT="0" distB="0" distL="0" distR="0">
                  <wp:extent cx="3124200" cy="4029075"/>
                  <wp:effectExtent l="19050" t="0" r="0" b="0"/>
                  <wp:docPr id="4" name="Picture 4" descr="C:\Users\bcdas\Desktop\10463935_10202093705251948_763591361516154068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cdas\Desktop\10463935_10202093705251948_763591361516154068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052">
              <w:rPr>
                <w:noProof/>
                <w:lang w:bidi="bn-IN"/>
              </w:rPr>
              <w:drawing>
                <wp:inline distT="0" distB="0" distL="0" distR="0">
                  <wp:extent cx="1874520" cy="2760029"/>
                  <wp:effectExtent l="19050" t="0" r="0" b="0"/>
                  <wp:docPr id="7" name="Picture 6" descr="C:\Users\bcdas\Desktop\13256491_10206208269633486_81708089814803295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cdas\Desktop\13256491_10206208269633486_817080898148032952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2760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B110E">
              <w:rPr>
                <w:noProof/>
                <w:lang w:bidi="bn-BD"/>
              </w:rPr>
              <w:pict>
                <v:rect id="Rectangle 462" o:spid="_x0000_s1032" style="position:absolute;margin-left:57pt;margin-top:56.05pt;width:488.55pt;height:314.6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" o:allowincell="f" fillcolor="#d7e3bc" stroked="f">
                  <v:fill color2="white [3212]" rotate="t" focusposition="1" focussize="" focus="100%" type="gradientRadial">
                    <o:fill v:ext="view" type="gradientCenter"/>
                  </v:fill>
                  <w10:wrap anchorx="page" anchory="page"/>
                  <w10:anchorlock/>
                </v:rect>
              </w:pict>
            </w:r>
          </w:p>
        </w:tc>
        <w:tc>
          <w:tcPr>
            <w:tcW w:w="4032" w:type="dxa"/>
            <w:vMerge/>
          </w:tcPr>
          <w:p w:rsidR="006C27A5" w:rsidRDefault="006C27A5">
            <w:pPr>
              <w:pStyle w:val="Heading4"/>
              <w:outlineLvl w:val="3"/>
            </w:pPr>
          </w:p>
        </w:tc>
      </w:tr>
    </w:tbl>
    <w:p w:rsidR="006C27A5" w:rsidRDefault="00FB7FA3" w:rsidP="005C4E39">
      <w:r>
        <w:rPr>
          <w:noProof/>
          <w:lang w:bidi="bn-BD"/>
        </w:rPr>
        <w:pict>
          <v:shape id="Text Box 511" o:spid="_x0000_s1026" type="#_x0000_t202" style="position:absolute;margin-left:-9pt;margin-top:479.25pt;width:276pt;height:128.25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" fillcolor="white [3201]" strokecolor="#9bbb59 [3206]" strokeweight="1pt">
            <v:stroke dashstyle="dash"/>
            <v:shadow color="#868686"/>
            <v:textbox>
              <w:txbxContent>
                <w:p w:rsidR="00AF4F6D" w:rsidRPr="00AF4F6D" w:rsidRDefault="00AF4F6D" w:rsidP="00AF4F6D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sz w:val="24"/>
                      <w:szCs w:val="24"/>
                    </w:rPr>
                  </w:pPr>
                  <w:r w:rsidRPr="00AF4F6D">
                    <w:rPr>
                      <w:i/>
                      <w:iCs/>
                      <w:sz w:val="24"/>
                      <w:szCs w:val="24"/>
                    </w:rPr>
                    <w:t>Office Mail:</w:t>
                  </w:r>
                  <w:hyperlink r:id="rId11" w:history="1">
                    <w:r w:rsidR="004C4214">
                      <w:rPr>
                        <w:rStyle w:val="Hyperlink"/>
                        <w:sz w:val="24"/>
                        <w:szCs w:val="24"/>
                      </w:rPr>
                      <w:t>birendra.chandra</w:t>
                    </w:r>
                    <w:r w:rsidRPr="00AF4F6D">
                      <w:rPr>
                        <w:rStyle w:val="Hyperlink"/>
                        <w:sz w:val="24"/>
                        <w:szCs w:val="24"/>
                      </w:rPr>
                      <w:t>@bb.org.bd</w:t>
                    </w:r>
                  </w:hyperlink>
                </w:p>
                <w:p w:rsidR="00AF4F6D" w:rsidRPr="00AF4F6D" w:rsidRDefault="00AF4F6D" w:rsidP="00AF4F6D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sz w:val="24"/>
                      <w:szCs w:val="24"/>
                    </w:rPr>
                  </w:pPr>
                  <w:r w:rsidRPr="00AF4F6D">
                    <w:rPr>
                      <w:i/>
                      <w:iCs/>
                      <w:sz w:val="24"/>
                      <w:szCs w:val="24"/>
                    </w:rPr>
                    <w:t>Personal Mail:</w:t>
                  </w:r>
                  <w:hyperlink r:id="rId12" w:history="1">
                    <w:r w:rsidR="004C4214">
                      <w:rPr>
                        <w:rStyle w:val="Hyperlink"/>
                        <w:sz w:val="24"/>
                        <w:szCs w:val="24"/>
                      </w:rPr>
                      <w:t>birendrabanker</w:t>
                    </w:r>
                    <w:r w:rsidRPr="00AF4F6D">
                      <w:rPr>
                        <w:rStyle w:val="Hyperlink"/>
                        <w:sz w:val="24"/>
                        <w:szCs w:val="24"/>
                      </w:rPr>
                      <w:t>@gmail.com</w:t>
                    </w:r>
                  </w:hyperlink>
                </w:p>
                <w:p w:rsidR="00AF4F6D" w:rsidRPr="00AF4F6D" w:rsidRDefault="00AF4F6D" w:rsidP="00AF4F6D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sz w:val="24"/>
                      <w:szCs w:val="24"/>
                    </w:rPr>
                  </w:pPr>
                  <w:r w:rsidRPr="00AF4F6D">
                    <w:rPr>
                      <w:i/>
                      <w:iCs/>
                      <w:sz w:val="24"/>
                      <w:szCs w:val="24"/>
                    </w:rPr>
                    <w:t>Phone:</w:t>
                  </w:r>
                  <w:r w:rsidRPr="00AF4F6D">
                    <w:rPr>
                      <w:sz w:val="24"/>
                      <w:szCs w:val="24"/>
                    </w:rPr>
                    <w:t xml:space="preserve"> +88016</w:t>
                  </w:r>
                  <w:r w:rsidR="004C4214">
                    <w:rPr>
                      <w:sz w:val="24"/>
                      <w:szCs w:val="24"/>
                    </w:rPr>
                    <w:t>17</w:t>
                  </w:r>
                  <w:r w:rsidRPr="00AF4F6D">
                    <w:rPr>
                      <w:sz w:val="24"/>
                      <w:szCs w:val="24"/>
                    </w:rPr>
                    <w:t>-</w:t>
                  </w:r>
                  <w:r w:rsidR="004C4214">
                    <w:rPr>
                      <w:sz w:val="24"/>
                      <w:szCs w:val="24"/>
                    </w:rPr>
                    <w:t>021713, 01717-021713</w:t>
                  </w:r>
                </w:p>
                <w:p w:rsidR="00AF4F6D" w:rsidRPr="00C72402" w:rsidRDefault="00AF4F6D" w:rsidP="00AF4F6D">
                  <w:pPr>
                    <w:pStyle w:val="ListParagraph"/>
                    <w:numPr>
                      <w:ilvl w:val="0"/>
                      <w:numId w:val="6"/>
                    </w:numPr>
                    <w:ind w:left="450"/>
                    <w:rPr>
                      <w:sz w:val="24"/>
                      <w:szCs w:val="24"/>
                    </w:rPr>
                  </w:pPr>
                  <w:r w:rsidRPr="00AF4F6D">
                    <w:rPr>
                      <w:i/>
                      <w:iCs/>
                      <w:sz w:val="24"/>
                      <w:szCs w:val="24"/>
                    </w:rPr>
                    <w:t>Address:</w:t>
                  </w:r>
                  <w:r w:rsidR="004C4214">
                    <w:rPr>
                      <w:sz w:val="24"/>
                      <w:szCs w:val="24"/>
                    </w:rPr>
                    <w:t>14</w:t>
                  </w:r>
                  <w:r w:rsidRPr="00AF4F6D">
                    <w:rPr>
                      <w:sz w:val="24"/>
                      <w:szCs w:val="24"/>
                    </w:rPr>
                    <w:t>/2</w:t>
                  </w:r>
                  <w:r w:rsidR="004C4214">
                    <w:rPr>
                      <w:sz w:val="24"/>
                      <w:szCs w:val="24"/>
                    </w:rPr>
                    <w:t>7</w:t>
                  </w:r>
                  <w:r w:rsidR="00C72402">
                    <w:rPr>
                      <w:sz w:val="24"/>
                      <w:szCs w:val="24"/>
                    </w:rPr>
                    <w:t>Avoy Das Lane</w:t>
                  </w:r>
                  <w:r w:rsidRPr="00AF4F6D">
                    <w:rPr>
                      <w:sz w:val="24"/>
                      <w:szCs w:val="24"/>
                    </w:rPr>
                    <w:t xml:space="preserve">, </w:t>
                  </w:r>
                  <w:r w:rsidR="004C4214">
                    <w:rPr>
                      <w:sz w:val="24"/>
                      <w:szCs w:val="24"/>
                    </w:rPr>
                    <w:t>Haji SekandarManjil (Ground Floor)</w:t>
                  </w:r>
                  <w:r w:rsidRPr="00AF4F6D">
                    <w:rPr>
                      <w:sz w:val="24"/>
                      <w:szCs w:val="24"/>
                    </w:rPr>
                    <w:t xml:space="preserve">, </w:t>
                  </w:r>
                  <w:r w:rsidR="00C72402">
                    <w:rPr>
                      <w:sz w:val="24"/>
                      <w:szCs w:val="24"/>
                    </w:rPr>
                    <w:t>Gopibagh. Dhaka-1203</w:t>
                  </w:r>
                  <w:r w:rsidRPr="00AF4F6D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CB110E">
        <w:rPr>
          <w:noProof/>
          <w:lang w:bidi="bn-BD"/>
        </w:rPr>
        <w:pict>
          <v:shape id="Text Box 512" o:spid="_x0000_s1031" type="#_x0000_t202" style="position:absolute;margin-left:277.5pt;margin-top:675pt;width:204.75pt;height:28.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" fillcolor="#9bbb59 [3206]" strokecolor="#f2f2f2 [3041]" strokeweight="3pt">
            <v:shadow on="t" color="#4e6128 [1606]" opacity=".5" offset="1pt"/>
            <v:textbox>
              <w:txbxContent>
                <w:p w:rsidR="00586EA9" w:rsidRDefault="00586EA9" w:rsidP="00586EA9">
                  <w:pPr>
                    <w:pStyle w:val="ListParagraph"/>
                  </w:pPr>
                </w:p>
              </w:txbxContent>
            </v:textbox>
          </v:shape>
        </w:pict>
      </w:r>
    </w:p>
    <w:sectPr w:rsidR="006C27A5" w:rsidSect="00AF4F6D">
      <w:pgSz w:w="12240" w:h="15840"/>
      <w:pgMar w:top="1080" w:right="1440" w:bottom="72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19F" w:rsidRDefault="006B519F">
      <w:r>
        <w:separator/>
      </w:r>
    </w:p>
  </w:endnote>
  <w:endnote w:type="continuationSeparator" w:id="1">
    <w:p w:rsidR="006B519F" w:rsidRDefault="006B5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19F" w:rsidRDefault="006B519F">
      <w:r>
        <w:separator/>
      </w:r>
    </w:p>
  </w:footnote>
  <w:footnote w:type="continuationSeparator" w:id="1">
    <w:p w:rsidR="006B519F" w:rsidRDefault="006B5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126"/>
      </v:shape>
    </w:pict>
  </w:numPicBullet>
  <w:abstractNum w:abstractNumId="0">
    <w:nsid w:val="FFFFFF7F"/>
    <w:multiLevelType w:val="singleLevel"/>
    <w:tmpl w:val="1BF0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2B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ACCC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2F8B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0F84D49"/>
    <w:multiLevelType w:val="hybridMultilevel"/>
    <w:tmpl w:val="38E4E9D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07DA7"/>
    <w:multiLevelType w:val="hybridMultilevel"/>
    <w:tmpl w:val="8376E4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258"/>
    <w:rsid w:val="000A7848"/>
    <w:rsid w:val="00242258"/>
    <w:rsid w:val="004C4214"/>
    <w:rsid w:val="004E5C29"/>
    <w:rsid w:val="00586EA9"/>
    <w:rsid w:val="0058788B"/>
    <w:rsid w:val="005C4E39"/>
    <w:rsid w:val="006B519F"/>
    <w:rsid w:val="006C27A5"/>
    <w:rsid w:val="006D1CBA"/>
    <w:rsid w:val="00711052"/>
    <w:rsid w:val="007B6533"/>
    <w:rsid w:val="008957F7"/>
    <w:rsid w:val="00AF4F6D"/>
    <w:rsid w:val="00C36546"/>
    <w:rsid w:val="00C72402"/>
    <w:rsid w:val="00C81FB9"/>
    <w:rsid w:val="00CA7515"/>
    <w:rsid w:val="00CB110E"/>
    <w:rsid w:val="00DA43AD"/>
    <w:rsid w:val="00DB33EF"/>
    <w:rsid w:val="00EA488F"/>
    <w:rsid w:val="00F118E8"/>
    <w:rsid w:val="00F3749C"/>
    <w:rsid w:val="00FB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A5"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rsid w:val="006C27A5"/>
    <w:pPr>
      <w:outlineLvl w:val="0"/>
    </w:pPr>
    <w:rPr>
      <w:rFonts w:asciiTheme="majorHAnsi" w:hAnsiTheme="majorHAnsi"/>
      <w:sz w:val="96"/>
      <w:szCs w:val="96"/>
    </w:rPr>
  </w:style>
  <w:style w:type="paragraph" w:styleId="Heading2">
    <w:name w:val="heading 2"/>
    <w:basedOn w:val="Heading1"/>
    <w:next w:val="Normal"/>
    <w:link w:val="Heading2Char"/>
    <w:uiPriority w:val="1"/>
    <w:semiHidden/>
    <w:unhideWhenUsed/>
    <w:qFormat/>
    <w:rsid w:val="006C27A5"/>
    <w:pPr>
      <w:outlineLvl w:val="1"/>
    </w:pPr>
    <w:rPr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6C27A5"/>
    <w:pPr>
      <w:outlineLvl w:val="2"/>
    </w:pPr>
    <w:rPr>
      <w:rFonts w:asciiTheme="majorHAnsi" w:hAnsiTheme="majorHAnsi"/>
      <w:color w:val="FFFFFF" w:themeColor="background1"/>
      <w:sz w:val="52"/>
      <w:szCs w:val="5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6C27A5"/>
    <w:pPr>
      <w:ind w:left="14"/>
      <w:outlineLvl w:val="3"/>
    </w:pPr>
    <w:rPr>
      <w:rFonts w:asciiTheme="majorHAnsi" w:hAnsiTheme="majorHAnsi"/>
      <w:sz w:val="32"/>
      <w:szCs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6C27A5"/>
    <w:pPr>
      <w:spacing w:after="200"/>
      <w:outlineLvl w:val="4"/>
    </w:pPr>
    <w:rPr>
      <w:rFonts w:asciiTheme="majorHAnsi" w:hAnsiTheme="majorHAnsi"/>
      <w:sz w:val="18"/>
      <w:szCs w:val="20"/>
    </w:rPr>
  </w:style>
  <w:style w:type="paragraph" w:styleId="Heading6">
    <w:name w:val="heading 6"/>
    <w:basedOn w:val="Heading4"/>
    <w:next w:val="Normal"/>
    <w:link w:val="Heading6Char"/>
    <w:uiPriority w:val="1"/>
    <w:semiHidden/>
    <w:unhideWhenUsed/>
    <w:qFormat/>
    <w:rsid w:val="006C27A5"/>
    <w:pPr>
      <w:outlineLvl w:val="5"/>
    </w:pPr>
    <w:rPr>
      <w:b/>
      <w:noProof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C27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7A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C27A5"/>
    <w:rPr>
      <w:rFonts w:asciiTheme="majorHAnsi" w:hAnsiTheme="majorHAnsi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C27A5"/>
    <w:rPr>
      <w:rFonts w:asciiTheme="majorHAnsi" w:hAnsiTheme="majorHAnsi"/>
      <w:i/>
      <w:sz w:val="32"/>
      <w:szCs w:val="32"/>
    </w:rPr>
  </w:style>
  <w:style w:type="paragraph" w:customStyle="1" w:styleId="NewsletterDate">
    <w:name w:val="Newsletter Date"/>
    <w:basedOn w:val="Normal"/>
    <w:link w:val="NewsletterDateChar"/>
    <w:qFormat/>
    <w:rsid w:val="006C27A5"/>
    <w:rPr>
      <w:rFonts w:asciiTheme="majorHAnsi" w:hAnsiTheme="majorHAnsi"/>
      <w:b/>
    </w:rPr>
  </w:style>
  <w:style w:type="paragraph" w:customStyle="1" w:styleId="NewsletterVolume">
    <w:name w:val="Newsletter Volume"/>
    <w:basedOn w:val="Normal"/>
    <w:qFormat/>
    <w:rsid w:val="006C27A5"/>
    <w:pPr>
      <w:jc w:val="right"/>
    </w:pPr>
    <w:rPr>
      <w:rFonts w:asciiTheme="majorHAnsi" w:hAnsiTheme="majorHAnsi"/>
      <w:b/>
      <w:color w:val="FFFFFF" w:themeColor="background1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C27A5"/>
    <w:rPr>
      <w:rFonts w:asciiTheme="majorHAnsi" w:hAnsiTheme="majorHAnsi"/>
      <w:color w:val="FFFFFF" w:themeColor="background1"/>
      <w:sz w:val="52"/>
      <w:szCs w:val="56"/>
    </w:rPr>
  </w:style>
  <w:style w:type="paragraph" w:customStyle="1" w:styleId="NewletterBodyText">
    <w:name w:val="Newletter Body Text"/>
    <w:basedOn w:val="Normal"/>
    <w:qFormat/>
    <w:rsid w:val="006C27A5"/>
    <w:pPr>
      <w:spacing w:after="130" w:line="260" w:lineRule="exact"/>
      <w:ind w:left="144" w:right="144"/>
    </w:pPr>
  </w:style>
  <w:style w:type="character" w:customStyle="1" w:styleId="Heading4Char">
    <w:name w:val="Heading 4 Char"/>
    <w:basedOn w:val="DefaultParagraphFont"/>
    <w:link w:val="Heading4"/>
    <w:uiPriority w:val="1"/>
    <w:rsid w:val="006C27A5"/>
    <w:rPr>
      <w:rFonts w:asciiTheme="majorHAnsi" w:hAnsiTheme="majorHAnsi"/>
      <w:sz w:val="32"/>
      <w:szCs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C27A5"/>
    <w:rPr>
      <w:rFonts w:asciiTheme="majorHAnsi" w:hAnsiTheme="majorHAnsi"/>
      <w:sz w:val="18"/>
      <w:szCs w:val="20"/>
    </w:rPr>
  </w:style>
  <w:style w:type="paragraph" w:customStyle="1" w:styleId="Contents">
    <w:name w:val="Contents"/>
    <w:basedOn w:val="Normal"/>
    <w:qFormat/>
    <w:rsid w:val="006C27A5"/>
    <w:pPr>
      <w:tabs>
        <w:tab w:val="left" w:pos="2304"/>
      </w:tabs>
      <w:spacing w:after="200" w:line="36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7A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6C2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7A5"/>
    <w:rPr>
      <w:sz w:val="16"/>
    </w:rPr>
  </w:style>
  <w:style w:type="paragraph" w:customStyle="1" w:styleId="PageNumber-Right">
    <w:name w:val="Page Number - Right"/>
    <w:basedOn w:val="Normal"/>
    <w:qFormat/>
    <w:rsid w:val="006C27A5"/>
    <w:pPr>
      <w:ind w:right="144"/>
      <w:jc w:val="right"/>
    </w:pPr>
    <w:rPr>
      <w:rFonts w:asciiTheme="majorHAnsi" w:hAnsiTheme="majorHAnsi"/>
      <w:b/>
      <w:color w:val="FFFFFF" w:themeColor="background1"/>
      <w:sz w:val="20"/>
    </w:rPr>
  </w:style>
  <w:style w:type="paragraph" w:customStyle="1" w:styleId="PageNumber-Left">
    <w:name w:val="Page Number - Left"/>
    <w:basedOn w:val="Normal"/>
    <w:qFormat/>
    <w:rsid w:val="006C27A5"/>
    <w:pPr>
      <w:ind w:left="144"/>
    </w:pPr>
    <w:rPr>
      <w:rFonts w:asciiTheme="majorHAnsi" w:hAnsiTheme="majorHAnsi"/>
      <w:b/>
      <w:color w:val="FFFFFF" w:themeColor="background1"/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6C27A5"/>
    <w:rPr>
      <w:rFonts w:asciiTheme="majorHAnsi" w:hAnsiTheme="majorHAnsi"/>
      <w:b/>
      <w:noProof/>
      <w:color w:val="FFFFFF" w:themeColor="background1"/>
      <w:sz w:val="32"/>
      <w:szCs w:val="36"/>
    </w:rPr>
  </w:style>
  <w:style w:type="paragraph" w:customStyle="1" w:styleId="PhotoCaption">
    <w:name w:val="Photo Caption"/>
    <w:basedOn w:val="Normal"/>
    <w:qFormat/>
    <w:rsid w:val="006C27A5"/>
    <w:pPr>
      <w:spacing w:after="40" w:line="288" w:lineRule="auto"/>
      <w:jc w:val="right"/>
    </w:pPr>
    <w:rPr>
      <w:i/>
      <w:sz w:val="16"/>
      <w:szCs w:val="20"/>
    </w:rPr>
  </w:style>
  <w:style w:type="paragraph" w:customStyle="1" w:styleId="LargeQuote">
    <w:name w:val="Large Quote"/>
    <w:basedOn w:val="Normal"/>
    <w:qFormat/>
    <w:rsid w:val="006C27A5"/>
    <w:pPr>
      <w:spacing w:line="288" w:lineRule="auto"/>
    </w:pPr>
    <w:rPr>
      <w:rFonts w:asciiTheme="majorHAnsi" w:hAnsiTheme="majorHAnsi"/>
      <w:i/>
      <w:color w:val="9BBB59" w:themeColor="accent3"/>
      <w:sz w:val="24"/>
      <w:szCs w:val="28"/>
    </w:rPr>
  </w:style>
  <w:style w:type="paragraph" w:customStyle="1" w:styleId="ShortArticle-largertype">
    <w:name w:val="Short Article - larger type"/>
    <w:basedOn w:val="Normal"/>
    <w:qFormat/>
    <w:rsid w:val="006C27A5"/>
    <w:pPr>
      <w:spacing w:after="120" w:line="360" w:lineRule="auto"/>
    </w:pPr>
    <w:rPr>
      <w:sz w:val="24"/>
    </w:rPr>
  </w:style>
  <w:style w:type="paragraph" w:customStyle="1" w:styleId="SideBarSubtitle">
    <w:name w:val="Side Bar Subtitle"/>
    <w:basedOn w:val="Normal"/>
    <w:qFormat/>
    <w:rsid w:val="006C27A5"/>
    <w:pPr>
      <w:spacing w:after="120"/>
    </w:pPr>
    <w:rPr>
      <w:rFonts w:asciiTheme="majorHAnsi" w:hAnsiTheme="majorHAnsi"/>
      <w:sz w:val="20"/>
      <w:szCs w:val="20"/>
    </w:rPr>
  </w:style>
  <w:style w:type="paragraph" w:customStyle="1" w:styleId="SidebarTitle">
    <w:name w:val="Sidebar Title"/>
    <w:basedOn w:val="Normal"/>
    <w:qFormat/>
    <w:rsid w:val="006C27A5"/>
    <w:pPr>
      <w:pBdr>
        <w:bottom w:val="single" w:sz="4" w:space="1" w:color="9BBB59" w:themeColor="accent3"/>
      </w:pBdr>
      <w:spacing w:before="200" w:after="200" w:line="276" w:lineRule="auto"/>
    </w:pPr>
    <w:rPr>
      <w:rFonts w:asciiTheme="majorHAnsi" w:hAnsiTheme="majorHAnsi"/>
      <w:color w:val="76923C" w:themeColor="accent3" w:themeShade="BF"/>
      <w:sz w:val="24"/>
    </w:rPr>
  </w:style>
  <w:style w:type="paragraph" w:customStyle="1" w:styleId="CompanySlogan">
    <w:name w:val="Company Slogan"/>
    <w:basedOn w:val="Normal"/>
    <w:qFormat/>
    <w:rsid w:val="006C27A5"/>
    <w:pPr>
      <w:spacing w:before="200" w:after="200"/>
    </w:pPr>
    <w:rPr>
      <w:rFonts w:asciiTheme="majorHAnsi" w:hAnsiTheme="majorHAnsi"/>
      <w:i/>
    </w:rPr>
  </w:style>
  <w:style w:type="paragraph" w:customStyle="1" w:styleId="SidebarBodyText">
    <w:name w:val="Sidebar Body Text"/>
    <w:basedOn w:val="Normal"/>
    <w:qFormat/>
    <w:rsid w:val="006C27A5"/>
    <w:pPr>
      <w:spacing w:after="200" w:line="384" w:lineRule="auto"/>
    </w:pPr>
    <w:rPr>
      <w:sz w:val="15"/>
    </w:rPr>
  </w:style>
  <w:style w:type="paragraph" w:customStyle="1" w:styleId="CompanyName-Cover">
    <w:name w:val="Company Name - Cover"/>
    <w:basedOn w:val="Normal"/>
    <w:link w:val="CompanyName-CoverChar"/>
    <w:qFormat/>
    <w:rsid w:val="006C27A5"/>
    <w:rPr>
      <w:rFonts w:asciiTheme="majorHAnsi" w:hAnsiTheme="majorHAnsi"/>
    </w:rPr>
  </w:style>
  <w:style w:type="character" w:customStyle="1" w:styleId="NewsletterDateChar">
    <w:name w:val="Newsletter Date Char"/>
    <w:basedOn w:val="DefaultParagraphFont"/>
    <w:link w:val="NewsletterDate"/>
    <w:rsid w:val="006C27A5"/>
    <w:rPr>
      <w:rFonts w:asciiTheme="majorHAnsi" w:hAnsiTheme="majorHAnsi"/>
      <w:b/>
      <w:sz w:val="17"/>
    </w:rPr>
  </w:style>
  <w:style w:type="character" w:customStyle="1" w:styleId="CompanyName-CoverChar">
    <w:name w:val="Company Name - Cover Char"/>
    <w:basedOn w:val="DefaultParagraphFont"/>
    <w:link w:val="CompanyName-Cover"/>
    <w:rsid w:val="006C27A5"/>
    <w:rPr>
      <w:rFonts w:asciiTheme="majorHAnsi" w:hAnsiTheme="majorHAnsi"/>
      <w:sz w:val="17"/>
    </w:rPr>
  </w:style>
  <w:style w:type="paragraph" w:customStyle="1" w:styleId="InsertLogoHere">
    <w:name w:val="Insert Logo Here"/>
    <w:basedOn w:val="Normal"/>
    <w:qFormat/>
    <w:rsid w:val="006C27A5"/>
    <w:pPr>
      <w:jc w:val="center"/>
    </w:pPr>
    <w:rPr>
      <w:rFonts w:asciiTheme="majorHAnsi" w:hAnsiTheme="majorHAnsi"/>
      <w:sz w:val="20"/>
    </w:rPr>
  </w:style>
  <w:style w:type="character" w:styleId="PlaceholderText">
    <w:name w:val="Placeholder Text"/>
    <w:basedOn w:val="DefaultParagraphFont"/>
    <w:uiPriority w:val="99"/>
    <w:semiHidden/>
    <w:rsid w:val="006C27A5"/>
    <w:rPr>
      <w:color w:val="808080"/>
    </w:rPr>
  </w:style>
  <w:style w:type="paragraph" w:customStyle="1" w:styleId="NewsletterTitle">
    <w:name w:val="Newsletter Title"/>
    <w:basedOn w:val="Normal"/>
    <w:qFormat/>
    <w:rsid w:val="006C27A5"/>
    <w:pPr>
      <w:framePr w:hSpace="180" w:wrap="around" w:vAnchor="page" w:hAnchor="margin" w:y="1141"/>
    </w:pPr>
    <w:rPr>
      <w:rFonts w:asciiTheme="majorHAnsi" w:hAnsiTheme="majorHAnsi"/>
      <w:noProof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C365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6"/>
    <w:unhideWhenUsed/>
    <w:qFormat/>
    <w:rsid w:val="00AF4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houmoshahriar63@gmail.com" TargetMode="Externa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man.shahriar@bb.org.b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C74C83645D495AAC650D38AC016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70A8-D392-406B-9988-4FE647859EF7}"/>
      </w:docPartPr>
      <w:docPartBody>
        <w:p w:rsidR="00DD23A6" w:rsidRDefault="0076607F">
          <w:pPr>
            <w:pStyle w:val="C2C74C83645D495AAC650D38AC016600"/>
          </w:pPr>
          <w:r>
            <w:rPr>
              <w:noProof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5955"/>
    <w:rsid w:val="00325955"/>
    <w:rsid w:val="0076607F"/>
    <w:rsid w:val="00CC40A1"/>
    <w:rsid w:val="00DD23A6"/>
    <w:rsid w:val="00FA3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A883C510E4546BAF302D44E6322C5">
    <w:name w:val="886A883C510E4546BAF302D44E6322C5"/>
    <w:rsid w:val="00DD23A6"/>
  </w:style>
  <w:style w:type="paragraph" w:customStyle="1" w:styleId="CompanyName-Cover">
    <w:name w:val="Company Name - Cover"/>
    <w:basedOn w:val="Normal"/>
    <w:link w:val="CompanyName-CoverChar"/>
    <w:qFormat/>
    <w:rsid w:val="00DD23A6"/>
    <w:pPr>
      <w:spacing w:after="0" w:line="240" w:lineRule="auto"/>
    </w:pPr>
    <w:rPr>
      <w:rFonts w:asciiTheme="majorHAnsi" w:eastAsiaTheme="minorHAnsi" w:hAnsiTheme="majorHAnsi"/>
      <w:sz w:val="17"/>
      <w:szCs w:val="22"/>
      <w:lang w:bidi="ar-SA"/>
    </w:rPr>
  </w:style>
  <w:style w:type="character" w:customStyle="1" w:styleId="CompanyName-CoverChar">
    <w:name w:val="Company Name - Cover Char"/>
    <w:basedOn w:val="DefaultParagraphFont"/>
    <w:link w:val="CompanyName-Cover"/>
    <w:rsid w:val="00DD23A6"/>
    <w:rPr>
      <w:rFonts w:asciiTheme="majorHAnsi" w:eastAsiaTheme="minorHAnsi" w:hAnsiTheme="majorHAnsi"/>
      <w:sz w:val="17"/>
      <w:szCs w:val="22"/>
      <w:lang w:bidi="ar-SA"/>
    </w:rPr>
  </w:style>
  <w:style w:type="paragraph" w:customStyle="1" w:styleId="09CE2418812B4D24A50A4D19978F4F82">
    <w:name w:val="09CE2418812B4D24A50A4D19978F4F82"/>
    <w:rsid w:val="00DD23A6"/>
  </w:style>
  <w:style w:type="paragraph" w:customStyle="1" w:styleId="EFDC244F20BE473AB993FC87E3D61ADF">
    <w:name w:val="EFDC244F20BE473AB993FC87E3D61ADF"/>
    <w:rsid w:val="00DD23A6"/>
  </w:style>
  <w:style w:type="paragraph" w:customStyle="1" w:styleId="C2C74C83645D495AAC650D38AC016600">
    <w:name w:val="C2C74C83645D495AAC650D38AC016600"/>
    <w:rsid w:val="00DD23A6"/>
  </w:style>
  <w:style w:type="character" w:styleId="PlaceholderText">
    <w:name w:val="Placeholder Text"/>
    <w:basedOn w:val="DefaultParagraphFont"/>
    <w:uiPriority w:val="99"/>
    <w:semiHidden/>
    <w:rsid w:val="00DD23A6"/>
    <w:rPr>
      <w:color w:val="808080"/>
    </w:rPr>
  </w:style>
  <w:style w:type="paragraph" w:customStyle="1" w:styleId="B3B88281E9A6475FA8F7CC59ACDFFED3">
    <w:name w:val="B3B88281E9A6475FA8F7CC59ACDFFED3"/>
    <w:rsid w:val="00DD23A6"/>
  </w:style>
  <w:style w:type="paragraph" w:customStyle="1" w:styleId="E765C3CBF27044FCAD32E5336B3B7E51">
    <w:name w:val="E765C3CBF27044FCAD32E5336B3B7E51"/>
    <w:rsid w:val="00DD23A6"/>
  </w:style>
  <w:style w:type="paragraph" w:customStyle="1" w:styleId="C504BFE7978842DDB414D7614113E0C4">
    <w:name w:val="C504BFE7978842DDB414D7614113E0C4"/>
    <w:rsid w:val="00DD23A6"/>
  </w:style>
  <w:style w:type="paragraph" w:customStyle="1" w:styleId="64DD2CD0DAFF4792813D3124902CBACF">
    <w:name w:val="64DD2CD0DAFF4792813D3124902CBACF"/>
    <w:rsid w:val="00DD23A6"/>
  </w:style>
  <w:style w:type="paragraph" w:customStyle="1" w:styleId="8EA5FF53C3984911884A6916E0A26C94">
    <w:name w:val="8EA5FF53C3984911884A6916E0A26C94"/>
    <w:rsid w:val="00DD23A6"/>
  </w:style>
  <w:style w:type="paragraph" w:customStyle="1" w:styleId="3FA45E40A07445DDACAD0699D04E5C04">
    <w:name w:val="3FA45E40A07445DDACAD0699D04E5C04"/>
    <w:rsid w:val="00DD23A6"/>
  </w:style>
  <w:style w:type="paragraph" w:customStyle="1" w:styleId="6FDE1854D7BB4547BA07425C42A1E395">
    <w:name w:val="6FDE1854D7BB4547BA07425C42A1E395"/>
    <w:rsid w:val="00DD23A6"/>
  </w:style>
  <w:style w:type="paragraph" w:customStyle="1" w:styleId="3647C79D99B64568909732D46E1C6929">
    <w:name w:val="3647C79D99B64568909732D46E1C6929"/>
    <w:rsid w:val="00DD23A6"/>
  </w:style>
  <w:style w:type="paragraph" w:customStyle="1" w:styleId="9791CEA58CD8452795AE578FC82B090A">
    <w:name w:val="9791CEA58CD8452795AE578FC82B090A"/>
    <w:rsid w:val="00DD23A6"/>
  </w:style>
  <w:style w:type="paragraph" w:customStyle="1" w:styleId="81ED57F28C9344018D8B9ECA1844320F">
    <w:name w:val="81ED57F28C9344018D8B9ECA1844320F"/>
    <w:rsid w:val="00DD23A6"/>
  </w:style>
  <w:style w:type="paragraph" w:customStyle="1" w:styleId="1DEA06D388C04619BA3BD6C58D05568D">
    <w:name w:val="1DEA06D388C04619BA3BD6C58D05568D"/>
    <w:rsid w:val="00DD23A6"/>
  </w:style>
  <w:style w:type="paragraph" w:customStyle="1" w:styleId="4ACA385FF1B44E538CE9BF96B3C26694">
    <w:name w:val="4ACA385FF1B44E538CE9BF96B3C26694"/>
    <w:rsid w:val="00DD23A6"/>
  </w:style>
  <w:style w:type="paragraph" w:customStyle="1" w:styleId="177CBED83C7E4D62B0BE9068B950D921">
    <w:name w:val="177CBED83C7E4D62B0BE9068B950D921"/>
    <w:rsid w:val="00DD23A6"/>
  </w:style>
  <w:style w:type="paragraph" w:customStyle="1" w:styleId="40A1B82537D949DB81EF575436E8516D">
    <w:name w:val="40A1B82537D949DB81EF575436E8516D"/>
    <w:rsid w:val="00DD23A6"/>
  </w:style>
  <w:style w:type="paragraph" w:customStyle="1" w:styleId="EFCC54FCF9C547F1A3541B255B29431E">
    <w:name w:val="EFCC54FCF9C547F1A3541B255B29431E"/>
    <w:rsid w:val="00325955"/>
  </w:style>
  <w:style w:type="paragraph" w:customStyle="1" w:styleId="7E3789D1784C4D0AAA30D3D8D77CB4D9">
    <w:name w:val="7E3789D1784C4D0AAA30D3D8D77CB4D9"/>
    <w:rsid w:val="00325955"/>
  </w:style>
  <w:style w:type="paragraph" w:customStyle="1" w:styleId="DB65D88AB3914E86A1D175AEB60A923E">
    <w:name w:val="DB65D88AB3914E86A1D175AEB60A923E"/>
    <w:rsid w:val="00325955"/>
  </w:style>
  <w:style w:type="paragraph" w:customStyle="1" w:styleId="A0C3F2CE4A2B4723ACDA8310D86AD820">
    <w:name w:val="A0C3F2CE4A2B4723ACDA8310D86AD820"/>
    <w:rsid w:val="00325955"/>
  </w:style>
  <w:style w:type="paragraph" w:customStyle="1" w:styleId="D3DD471BBBD64EF5AB1D26EEFDDEC6C1">
    <w:name w:val="D3DD471BBBD64EF5AB1D26EEFDDEC6C1"/>
    <w:rsid w:val="00325955"/>
  </w:style>
  <w:style w:type="paragraph" w:customStyle="1" w:styleId="4B6B731D497E445FAD209265F2DA2362">
    <w:name w:val="4B6B731D497E445FAD209265F2DA2362"/>
    <w:rsid w:val="00325955"/>
  </w:style>
  <w:style w:type="paragraph" w:customStyle="1" w:styleId="EC6835155BDC4F99B1E2472488231564">
    <w:name w:val="EC6835155BDC4F99B1E2472488231564"/>
    <w:rsid w:val="00325955"/>
  </w:style>
  <w:style w:type="paragraph" w:customStyle="1" w:styleId="C3BE237E8DFA43ADACE97C8F2CBB0618">
    <w:name w:val="C3BE237E8DFA43ADACE97C8F2CBB0618"/>
    <w:rsid w:val="003259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EDB2C25-73F7-4053-9DFC-FB9CD02C2F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D08FAB-52DA-4241-8B10-0D10573DA6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34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BIRENDRA CHANDRA DAS</vt:lpstr>
    </vt:vector>
  </TitlesOfParts>
  <Company>Hewlett-Packard Company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BIRENDRA CHANDRA DAS</dc:title>
  <dc:creator>my pc</dc:creator>
  <cp:lastModifiedBy>Cottonist</cp:lastModifiedBy>
  <cp:revision>5</cp:revision>
  <cp:lastPrinted>2016-08-20T06:57:00Z</cp:lastPrinted>
  <dcterms:created xsi:type="dcterms:W3CDTF">2016-08-22T12:33:00Z</dcterms:created>
  <dcterms:modified xsi:type="dcterms:W3CDTF">2016-11-05T13:44:00Z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TC101733869990</vt:lpwstr>
  </property>
</Properties>
</file>